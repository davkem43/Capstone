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A380D" w14:textId="469BB961" w:rsidR="00771F16" w:rsidRDefault="00DB1653">
      <w:pPr>
        <w:pStyle w:val="Title"/>
      </w:pPr>
      <w:r>
        <w:t xml:space="preserve">Outline – Peer Pledge </w:t>
      </w:r>
    </w:p>
    <w:p w14:paraId="2F451667" w14:textId="63B61892" w:rsidR="00771F16" w:rsidRDefault="00DB1653">
      <w:pPr>
        <w:pStyle w:val="Heading1"/>
      </w:pPr>
      <w:r>
        <w:t>Peer Pledge is a one-page web app</w:t>
      </w:r>
    </w:p>
    <w:p w14:paraId="2E45B7FC" w14:textId="77777777" w:rsidR="00DB1653" w:rsidRPr="00DB1653" w:rsidRDefault="00DB1653" w:rsidP="00DB1653"/>
    <w:p w14:paraId="3A703C17" w14:textId="4ABCC585" w:rsidR="000A0F9B" w:rsidRPr="00ED58C1" w:rsidRDefault="00ED58C1" w:rsidP="00DB1653">
      <w:pPr>
        <w:rPr>
          <w:sz w:val="24"/>
          <w:szCs w:val="24"/>
        </w:rPr>
      </w:pPr>
      <w:r w:rsidRPr="00ED58C1">
        <w:rPr>
          <w:sz w:val="24"/>
          <w:szCs w:val="24"/>
        </w:rPr>
        <w:t xml:space="preserve">Enter </w:t>
      </w:r>
      <w:r w:rsidR="00DB1653" w:rsidRPr="00ED58C1">
        <w:rPr>
          <w:sz w:val="24"/>
          <w:szCs w:val="24"/>
        </w:rPr>
        <w:t>home page that features information about the website and vision of the giving community space.</w:t>
      </w:r>
    </w:p>
    <w:p w14:paraId="77E8CED1" w14:textId="5D15378C" w:rsidR="00DB1653" w:rsidRPr="00ED58C1" w:rsidRDefault="00DB1653" w:rsidP="00DB1653">
      <w:pPr>
        <w:rPr>
          <w:sz w:val="24"/>
          <w:szCs w:val="24"/>
        </w:rPr>
      </w:pPr>
      <w:r w:rsidRPr="00ED58C1">
        <w:rPr>
          <w:sz w:val="24"/>
          <w:szCs w:val="24"/>
        </w:rPr>
        <w:t>Show images of happy people and generosity to evoke emotion and confidence in giving</w:t>
      </w:r>
    </w:p>
    <w:p w14:paraId="675C65D9" w14:textId="4F0DDC5D" w:rsidR="00DB1653" w:rsidRPr="00ED58C1" w:rsidRDefault="00DB1653" w:rsidP="00DB1653">
      <w:pPr>
        <w:rPr>
          <w:sz w:val="24"/>
          <w:szCs w:val="24"/>
        </w:rPr>
      </w:pPr>
      <w:r w:rsidRPr="00ED58C1">
        <w:rPr>
          <w:sz w:val="24"/>
          <w:szCs w:val="24"/>
        </w:rPr>
        <w:t>Demonstrate e</w:t>
      </w:r>
      <w:r w:rsidRPr="00ED58C1">
        <w:rPr>
          <w:sz w:val="24"/>
          <w:szCs w:val="24"/>
        </w:rPr>
        <w:t>ase of access to find charities and friends</w:t>
      </w:r>
    </w:p>
    <w:p w14:paraId="28A45E18" w14:textId="7EFB0AAE" w:rsidR="00DB1653" w:rsidRPr="00ED58C1" w:rsidRDefault="00DB1653" w:rsidP="00DB1653">
      <w:pPr>
        <w:rPr>
          <w:sz w:val="24"/>
          <w:szCs w:val="24"/>
        </w:rPr>
      </w:pPr>
      <w:r w:rsidRPr="00ED58C1">
        <w:rPr>
          <w:sz w:val="24"/>
          <w:szCs w:val="24"/>
        </w:rPr>
        <w:t>Compel / Invite visitor to sign up</w:t>
      </w:r>
    </w:p>
    <w:p w14:paraId="41078F9E" w14:textId="41F83866" w:rsidR="00DB1653" w:rsidRPr="00ED58C1" w:rsidRDefault="00DB1653" w:rsidP="00DB1653">
      <w:pPr>
        <w:rPr>
          <w:sz w:val="24"/>
          <w:szCs w:val="24"/>
        </w:rPr>
      </w:pPr>
      <w:r w:rsidRPr="00ED58C1">
        <w:rPr>
          <w:sz w:val="24"/>
          <w:szCs w:val="24"/>
        </w:rPr>
        <w:t>Easily create an account</w:t>
      </w:r>
    </w:p>
    <w:p w14:paraId="6A987D24" w14:textId="38711204" w:rsidR="00DB1653" w:rsidRPr="00ED58C1" w:rsidRDefault="00DB1653" w:rsidP="00DB1653">
      <w:pPr>
        <w:rPr>
          <w:sz w:val="24"/>
          <w:szCs w:val="24"/>
        </w:rPr>
      </w:pPr>
      <w:r w:rsidRPr="00ED58C1">
        <w:rPr>
          <w:sz w:val="24"/>
          <w:szCs w:val="24"/>
        </w:rPr>
        <w:t>Easily make a pledge / donation</w:t>
      </w:r>
    </w:p>
    <w:p w14:paraId="64CCE889" w14:textId="7FD5B230" w:rsidR="00DB1653" w:rsidRPr="00ED58C1" w:rsidRDefault="00DB1653" w:rsidP="00DB1653">
      <w:pPr>
        <w:rPr>
          <w:sz w:val="24"/>
          <w:szCs w:val="24"/>
        </w:rPr>
      </w:pPr>
      <w:r w:rsidRPr="00ED58C1">
        <w:rPr>
          <w:sz w:val="24"/>
          <w:szCs w:val="24"/>
        </w:rPr>
        <w:t>Easily share with peers</w:t>
      </w:r>
    </w:p>
    <w:p w14:paraId="4421DABE" w14:textId="18C4E76F" w:rsidR="00DB1653" w:rsidRPr="00ED58C1" w:rsidRDefault="00DB1653" w:rsidP="00DB1653">
      <w:pPr>
        <w:rPr>
          <w:sz w:val="24"/>
          <w:szCs w:val="24"/>
        </w:rPr>
      </w:pPr>
      <w:r w:rsidRPr="00ED58C1">
        <w:rPr>
          <w:sz w:val="24"/>
          <w:szCs w:val="24"/>
        </w:rPr>
        <w:t>Show the global impact of visitor</w:t>
      </w:r>
      <w:r w:rsidR="00ED58C1" w:rsidRPr="00ED58C1">
        <w:rPr>
          <w:sz w:val="24"/>
          <w:szCs w:val="24"/>
        </w:rPr>
        <w:t>’</w:t>
      </w:r>
      <w:r w:rsidRPr="00ED58C1">
        <w:rPr>
          <w:sz w:val="24"/>
          <w:szCs w:val="24"/>
        </w:rPr>
        <w:t>s participation</w:t>
      </w:r>
    </w:p>
    <w:p w14:paraId="65DC219A" w14:textId="1939CD30" w:rsidR="00DB1653" w:rsidRPr="00ED58C1" w:rsidRDefault="00DB1653" w:rsidP="00DB1653">
      <w:pPr>
        <w:rPr>
          <w:sz w:val="24"/>
          <w:szCs w:val="24"/>
        </w:rPr>
      </w:pPr>
      <w:r w:rsidRPr="00ED58C1">
        <w:rPr>
          <w:sz w:val="24"/>
          <w:szCs w:val="24"/>
        </w:rPr>
        <w:t>Show the new member their accomplishments</w:t>
      </w:r>
    </w:p>
    <w:p w14:paraId="5A44C5D9" w14:textId="77777777" w:rsidR="00ED58C1" w:rsidRPr="00ED58C1" w:rsidRDefault="00ED58C1" w:rsidP="00DB1653">
      <w:pPr>
        <w:rPr>
          <w:sz w:val="24"/>
          <w:szCs w:val="24"/>
        </w:rPr>
      </w:pPr>
    </w:p>
    <w:p w14:paraId="1CD4FFE9" w14:textId="46F258C8" w:rsidR="00DB1653" w:rsidRPr="00ED58C1" w:rsidRDefault="00DB1653" w:rsidP="00DB1653">
      <w:pPr>
        <w:rPr>
          <w:sz w:val="24"/>
          <w:szCs w:val="24"/>
        </w:rPr>
      </w:pPr>
      <w:r w:rsidRPr="00ED58C1">
        <w:rPr>
          <w:sz w:val="24"/>
          <w:szCs w:val="24"/>
        </w:rPr>
        <w:t>Future enhancements</w:t>
      </w:r>
      <w:r w:rsidR="00ED58C1" w:rsidRPr="00ED58C1">
        <w:rPr>
          <w:sz w:val="24"/>
          <w:szCs w:val="24"/>
        </w:rPr>
        <w:t xml:space="preserve"> / vision</w:t>
      </w:r>
      <w:r w:rsidRPr="00ED58C1">
        <w:rPr>
          <w:sz w:val="24"/>
          <w:szCs w:val="24"/>
        </w:rPr>
        <w:t>:</w:t>
      </w:r>
    </w:p>
    <w:p w14:paraId="59816AA6" w14:textId="592AB1C7" w:rsidR="00DB1653" w:rsidRPr="00ED58C1" w:rsidRDefault="00DB1653" w:rsidP="00DB1653">
      <w:pPr>
        <w:ind w:firstLine="720"/>
        <w:rPr>
          <w:sz w:val="24"/>
          <w:szCs w:val="24"/>
        </w:rPr>
      </w:pPr>
      <w:r w:rsidRPr="00ED58C1">
        <w:rPr>
          <w:sz w:val="24"/>
          <w:szCs w:val="24"/>
        </w:rPr>
        <w:t>Set reminders to revisit</w:t>
      </w:r>
    </w:p>
    <w:p w14:paraId="55F306FE" w14:textId="34794BF6" w:rsidR="00DB1653" w:rsidRPr="00ED58C1" w:rsidRDefault="00DB1653" w:rsidP="00DB1653">
      <w:pPr>
        <w:ind w:firstLine="720"/>
        <w:rPr>
          <w:sz w:val="24"/>
          <w:szCs w:val="24"/>
        </w:rPr>
      </w:pPr>
      <w:r w:rsidRPr="00ED58C1">
        <w:rPr>
          <w:sz w:val="24"/>
          <w:szCs w:val="24"/>
        </w:rPr>
        <w:t>Integrate with social media</w:t>
      </w:r>
    </w:p>
    <w:p w14:paraId="2C63F156" w14:textId="34DDDEC8" w:rsidR="00ED58C1" w:rsidRPr="00ED58C1" w:rsidRDefault="00ED58C1" w:rsidP="00DB1653">
      <w:pPr>
        <w:ind w:firstLine="720"/>
        <w:rPr>
          <w:sz w:val="24"/>
          <w:szCs w:val="24"/>
        </w:rPr>
      </w:pPr>
      <w:r w:rsidRPr="00ED58C1">
        <w:rPr>
          <w:sz w:val="24"/>
          <w:szCs w:val="24"/>
        </w:rPr>
        <w:t>Become one of THE social media GIANTS</w:t>
      </w:r>
    </w:p>
    <w:p w14:paraId="3EB87965" w14:textId="78A29A61" w:rsidR="00ED58C1" w:rsidRPr="00ED58C1" w:rsidRDefault="00ED58C1" w:rsidP="00DB1653">
      <w:pPr>
        <w:ind w:firstLine="720"/>
        <w:rPr>
          <w:sz w:val="24"/>
          <w:szCs w:val="24"/>
        </w:rPr>
      </w:pPr>
      <w:r w:rsidRPr="00ED58C1">
        <w:rPr>
          <w:sz w:val="24"/>
          <w:szCs w:val="24"/>
        </w:rPr>
        <w:t>Become the recognized giving vehicle</w:t>
      </w:r>
    </w:p>
    <w:p w14:paraId="00C94F7A" w14:textId="77777777" w:rsidR="00DB1653" w:rsidRPr="00ED58C1" w:rsidRDefault="00DB1653" w:rsidP="00DB1653">
      <w:pPr>
        <w:rPr>
          <w:sz w:val="24"/>
          <w:szCs w:val="24"/>
        </w:rPr>
      </w:pPr>
      <w:bookmarkStart w:id="0" w:name="_GoBack"/>
      <w:bookmarkEnd w:id="0"/>
    </w:p>
    <w:sectPr w:rsidR="00DB1653" w:rsidRPr="00ED58C1" w:rsidSect="000A0F9B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7710F" w14:textId="77777777" w:rsidR="006F1196" w:rsidRDefault="006F1196">
      <w:pPr>
        <w:spacing w:after="0" w:line="240" w:lineRule="auto"/>
      </w:pPr>
      <w:r>
        <w:separator/>
      </w:r>
    </w:p>
  </w:endnote>
  <w:endnote w:type="continuationSeparator" w:id="0">
    <w:p w14:paraId="3D2BBFFB" w14:textId="77777777" w:rsidR="006F1196" w:rsidRDefault="006F1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81280C" w14:textId="77777777"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090371" w14:textId="77777777" w:rsidR="006F1196" w:rsidRDefault="006F1196">
      <w:pPr>
        <w:spacing w:after="0" w:line="240" w:lineRule="auto"/>
      </w:pPr>
      <w:r>
        <w:separator/>
      </w:r>
    </w:p>
  </w:footnote>
  <w:footnote w:type="continuationSeparator" w:id="0">
    <w:p w14:paraId="1C7105B6" w14:textId="77777777" w:rsidR="006F1196" w:rsidRDefault="006F11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4"/>
  </w:num>
  <w:num w:numId="14">
    <w:abstractNumId w:val="13"/>
  </w:num>
  <w:num w:numId="15">
    <w:abstractNumId w:val="15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53"/>
    <w:rsid w:val="000A0F9B"/>
    <w:rsid w:val="00123E1E"/>
    <w:rsid w:val="0013591F"/>
    <w:rsid w:val="00216BF8"/>
    <w:rsid w:val="0024640E"/>
    <w:rsid w:val="002C1B16"/>
    <w:rsid w:val="006F1196"/>
    <w:rsid w:val="00771F16"/>
    <w:rsid w:val="0078294C"/>
    <w:rsid w:val="008B6008"/>
    <w:rsid w:val="00971DEC"/>
    <w:rsid w:val="00B64B70"/>
    <w:rsid w:val="00B66857"/>
    <w:rsid w:val="00BA3B94"/>
    <w:rsid w:val="00C07BE9"/>
    <w:rsid w:val="00DB1653"/>
    <w:rsid w:val="00ED58C1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BACCE"/>
  <w15:chartTrackingRefBased/>
  <w15:docId w15:val="{0DC95ECF-A65A-4D80-BACF-1D72680E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K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</Template>
  <TotalTime>13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Kemp</dc:creator>
  <cp:keywords/>
  <dc:description/>
  <cp:lastModifiedBy>Dave Kemp</cp:lastModifiedBy>
  <cp:revision>1</cp:revision>
  <dcterms:created xsi:type="dcterms:W3CDTF">2020-02-13T17:24:00Z</dcterms:created>
  <dcterms:modified xsi:type="dcterms:W3CDTF">2020-02-13T17:37:00Z</dcterms:modified>
</cp:coreProperties>
</file>